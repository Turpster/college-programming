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BA9" w:rsidRDefault="00294BCB" w:rsidP="00294BCB">
      <w:pPr>
        <w:pStyle w:val="NoSpacing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Life Line 1</w:t>
      </w:r>
    </w:p>
    <w:p w:rsidR="00294BCB" w:rsidRDefault="00294BCB" w:rsidP="00294BCB">
      <w:pPr>
        <w:pStyle w:val="NoSpacing"/>
        <w:rPr>
          <w:rFonts w:ascii="Tahoma" w:hAnsi="Tahoma" w:cs="Tahoma"/>
          <w:sz w:val="24"/>
        </w:rPr>
      </w:pP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[]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mid=0;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mid;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BCB" w:rsidRDefault="00294BCB" w:rsidP="00294BCB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4BCB" w:rsidRDefault="00294BCB" w:rsidP="00294BCB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294BCB" w:rsidRDefault="00294BCB" w:rsidP="00294BCB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294BCB" w:rsidRDefault="00294BCB" w:rsidP="00294BCB">
      <w:pPr>
        <w:pStyle w:val="NoSpacing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Life Line 2</w:t>
      </w:r>
    </w:p>
    <w:p w:rsidR="00294BCB" w:rsidRDefault="00294BCB" w:rsidP="00294BCB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294BCB" w:rsidRDefault="00294BCB" w:rsidP="00294BCB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294BCB" w:rsidRDefault="00294BCB" w:rsidP="00294BCB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[]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 = (top + bot) / 2;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(bot&gt;top)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A[mid])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mid;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BCB" w:rsidRDefault="00294BCB" w:rsidP="00294BCB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4BCB" w:rsidRDefault="00294BCB" w:rsidP="00294BCB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294BCB" w:rsidRDefault="00294BCB" w:rsidP="00294BCB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294BCB" w:rsidRDefault="00294BCB" w:rsidP="00294BCB">
      <w:pPr>
        <w:pStyle w:val="NoSpacing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Life Line 3</w:t>
      </w:r>
    </w:p>
    <w:p w:rsidR="00294BCB" w:rsidRDefault="00294BCB" w:rsidP="00294BCB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294BCB" w:rsidRDefault="00294BCB" w:rsidP="00294BCB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[]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 = (top + bot) / 2;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(bot&gt;top)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A[mid])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mid;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A[mid])==1)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BCB" w:rsidRDefault="00294BCB" w:rsidP="00294BCB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4BCB" w:rsidRDefault="00294BCB" w:rsidP="00294BCB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294BCB" w:rsidRDefault="00294BCB" w:rsidP="00294BCB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Life line 4</w:t>
      </w:r>
    </w:p>
    <w:p w:rsidR="00294BCB" w:rsidRDefault="00294BCB" w:rsidP="00294BCB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animals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"Aardvark"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"Baboon"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"Chaffinch"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"Dog"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"Elephant"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"Fish"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"Giraffe"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"Horse"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"Kitten"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"Locust"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"Mongoose"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"Ostrich"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"Parrott"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"Rabbit"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"Snake"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"Tiger"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"Vole"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"Wolf"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"Zebra"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(animals,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0, </w:t>
      </w:r>
      <w:r>
        <w:rPr>
          <w:rFonts w:ascii="Consolas" w:hAnsi="Consolas" w:cs="Consolas"/>
          <w:color w:val="A31515"/>
          <w:sz w:val="19"/>
          <w:szCs w:val="19"/>
        </w:rPr>
        <w:t>"Zebra"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[]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 = (top + bot) / 2;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(bot&gt;top)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A[mid])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mid;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A[mid])==1)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top, mid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A[mid]) == -1)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mid-1, bot,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4BCB" w:rsidRDefault="00294BCB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48E7" w:rsidRDefault="00FD48E7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8E7" w:rsidRDefault="00FD48E7" w:rsidP="0029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Life Line 5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animals;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animals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[19];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animals[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"Aardvark"</w:t>
      </w:r>
      <w:r>
        <w:rPr>
          <w:rFonts w:ascii="Consolas" w:hAnsi="Consolas" w:cs="Consolas"/>
          <w:color w:val="000000"/>
          <w:sz w:val="19"/>
          <w:szCs w:val="19"/>
        </w:rPr>
        <w:t>, 8);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Life Line 6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ConsoleApp8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animals;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animals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[19];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animals[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"Aardvark"</w:t>
      </w:r>
      <w:r>
        <w:rPr>
          <w:rFonts w:ascii="Consolas" w:hAnsi="Consolas" w:cs="Consolas"/>
          <w:color w:val="000000"/>
          <w:sz w:val="19"/>
          <w:szCs w:val="19"/>
        </w:rPr>
        <w:t>, 8);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animals[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"Ape"</w:t>
      </w:r>
      <w:r>
        <w:rPr>
          <w:rFonts w:ascii="Consolas" w:hAnsi="Consolas" w:cs="Consolas"/>
          <w:color w:val="000000"/>
          <w:sz w:val="19"/>
          <w:szCs w:val="19"/>
        </w:rPr>
        <w:t>, 34);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animals[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"Baboon"</w:t>
      </w:r>
      <w:r>
        <w:rPr>
          <w:rFonts w:ascii="Consolas" w:hAnsi="Consolas" w:cs="Consolas"/>
          <w:color w:val="000000"/>
          <w:sz w:val="19"/>
          <w:szCs w:val="19"/>
        </w:rPr>
        <w:t>, 45);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animals[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"Chaffinch"</w:t>
      </w:r>
      <w:r>
        <w:rPr>
          <w:rFonts w:ascii="Consolas" w:hAnsi="Consolas" w:cs="Consolas"/>
          <w:color w:val="000000"/>
          <w:sz w:val="19"/>
          <w:szCs w:val="19"/>
        </w:rPr>
        <w:t>, 3);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animals[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"Dog"</w:t>
      </w:r>
      <w:r>
        <w:rPr>
          <w:rFonts w:ascii="Consolas" w:hAnsi="Consolas" w:cs="Consolas"/>
          <w:color w:val="000000"/>
          <w:sz w:val="19"/>
          <w:szCs w:val="19"/>
        </w:rPr>
        <w:t>, 12);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animals[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"Elephant"</w:t>
      </w:r>
      <w:r>
        <w:rPr>
          <w:rFonts w:ascii="Consolas" w:hAnsi="Consolas" w:cs="Consolas"/>
          <w:color w:val="000000"/>
          <w:sz w:val="19"/>
          <w:szCs w:val="19"/>
        </w:rPr>
        <w:t>, 24);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(animals, 5, 0, </w:t>
      </w:r>
      <w:r>
        <w:rPr>
          <w:rFonts w:ascii="Consolas" w:hAnsi="Consolas" w:cs="Consolas"/>
          <w:color w:val="A31515"/>
          <w:sz w:val="19"/>
          <w:szCs w:val="19"/>
        </w:rPr>
        <w:t>"Dog"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 xml:space="preserve"> []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 = (top + bot) / 2;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(bot&gt;top)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A[mid].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mid;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A[mid].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== 1)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top, mid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A[mid].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== -1)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mid-1, bot,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Animal(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l)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 = t;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lifeSpan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l;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48E7" w:rsidRDefault="00FD48E7" w:rsidP="00FD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294BCB" w:rsidRPr="00294BCB" w:rsidRDefault="00294BCB" w:rsidP="00294BCB">
      <w:pPr>
        <w:pStyle w:val="NoSpacing"/>
        <w:rPr>
          <w:rFonts w:ascii="Tahoma" w:hAnsi="Tahoma" w:cs="Tahoma"/>
          <w:sz w:val="24"/>
        </w:rPr>
      </w:pPr>
    </w:p>
    <w:sectPr w:rsidR="00294BCB" w:rsidRPr="00294BCB" w:rsidSect="00294BCB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CB"/>
    <w:rsid w:val="00294BCB"/>
    <w:rsid w:val="003E3767"/>
    <w:rsid w:val="008E5BA9"/>
    <w:rsid w:val="00FD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1886"/>
  <w15:chartTrackingRefBased/>
  <w15:docId w15:val="{2600C8E4-1D6A-4A0B-87D9-745E42F9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4B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27ED41E9</Template>
  <TotalTime>34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Smith</dc:creator>
  <cp:keywords/>
  <dc:description/>
  <cp:lastModifiedBy>Darren Smith</cp:lastModifiedBy>
  <cp:revision>1</cp:revision>
  <dcterms:created xsi:type="dcterms:W3CDTF">2018-09-26T19:13:00Z</dcterms:created>
  <dcterms:modified xsi:type="dcterms:W3CDTF">2018-09-26T19:47:00Z</dcterms:modified>
</cp:coreProperties>
</file>