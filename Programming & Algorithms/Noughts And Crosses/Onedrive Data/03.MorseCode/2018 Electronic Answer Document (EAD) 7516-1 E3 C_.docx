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1D47C9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1D47C9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5025510</wp:posOffset>
                      </wp:positionH>
                      <wp:positionV relativeFrom="paragraph">
                        <wp:posOffset>52280</wp:posOffset>
                      </wp:positionV>
                      <wp:extent cx="1501200" cy="8267490"/>
                      <wp:effectExtent l="0" t="0" r="3810" b="63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826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CF1FAF" w:rsidTr="00822B71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</w:tc>
                                  </w:tr>
                                  <w:tr w:rsidR="00CF1FAF" w:rsidTr="00822B71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CF1FAF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CF1FAF" w:rsidRDefault="00CF1FAF"/>
                                      <w:p w:rsidR="00CF1FAF" w:rsidRDefault="00CF1FAF"/>
                                      <w:p w:rsidR="00E73714" w:rsidRDefault="00E73714"/>
                                      <w:p w:rsidR="00CF1FAF" w:rsidRDefault="00CF1FAF"/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690D98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690D98" w:rsidRPr="00CF1FAF" w:rsidRDefault="00690D98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  <w:r w:rsidR="00822B71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690D98" w:rsidRPr="00CF1FAF" w:rsidRDefault="00690D98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85D47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885D47" w:rsidRDefault="00885D47" w:rsidP="00822B71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885D47" w:rsidRPr="00CF1FAF" w:rsidRDefault="00885D47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830EB" w:rsidTr="00822B71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7830EB" w:rsidRPr="00CF1FAF" w:rsidRDefault="00CF1FAF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7830EB" w:rsidRPr="00CF1FAF" w:rsidRDefault="007830EB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830EB" w:rsidRDefault="007830E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pt;margin-top:4.1pt;width:118.2pt;height:6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CF1FAF" w:rsidTr="00822B71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</w:tc>
                            </w:tr>
                            <w:tr w:rsidR="00CF1FAF" w:rsidTr="00822B71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CF1FAF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CF1FAF" w:rsidRDefault="00CF1FAF"/>
                                <w:p w:rsidR="00CF1FAF" w:rsidRDefault="00CF1FAF"/>
                                <w:p w:rsidR="00E73714" w:rsidRDefault="00E73714"/>
                                <w:p w:rsidR="00CF1FAF" w:rsidRDefault="00CF1FAF"/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690D98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690D98" w:rsidRPr="00CF1FAF" w:rsidRDefault="00690D98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  <w:r w:rsidR="00822B71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690D98" w:rsidRPr="00CF1FAF" w:rsidRDefault="00690D98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85D47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885D47" w:rsidRDefault="00885D47" w:rsidP="00822B7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885D47" w:rsidRPr="00CF1FAF" w:rsidRDefault="00885D47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7830EB" w:rsidTr="00822B71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7830EB" w:rsidRPr="00CF1FAF" w:rsidRDefault="00CF1FAF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7830EB" w:rsidRPr="00CF1FAF" w:rsidRDefault="007830EB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830EB" w:rsidRDefault="007830EB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1D47C9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F2211C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 (7516/A)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822B71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822B71">
              <w:rPr>
                <w:b/>
              </w:rPr>
              <w:t>S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1D47C9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E36E66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4 June 2018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822B71">
        <w:t>1</w:t>
      </w:r>
      <w:r>
        <w:t xml:space="preserve"> hour </w:t>
      </w:r>
      <w:r w:rsidR="007838EE">
        <w:t>45</w:t>
      </w:r>
      <w:r>
        <w:t xml:space="preserve">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 xml:space="preserve">attach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>Save for the last time and print your EAD on one side only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It may not be possible to credit an answer if your: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>details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r w:rsidR="00587270" w:rsidRPr="00924395">
        <w:rPr>
          <w:rFonts w:ascii="Arial" w:hAnsi="Arial" w:cs="Arial"/>
          <w:sz w:val="21"/>
          <w:szCs w:val="21"/>
        </w:rPr>
        <w:t xml:space="preserve">screen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F34FA4" w:rsidRDefault="00F34FA4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p w:rsidR="00CA23B8" w:rsidRPr="00914346" w:rsidRDefault="00CA23B8" w:rsidP="00EF54E6">
      <w:pPr>
        <w:spacing w:line="240" w:lineRule="auto"/>
        <w:rPr>
          <w:rFonts w:ascii="Arial" w:hAnsi="Arial" w:cs="Arial"/>
          <w:b/>
          <w:sz w:val="28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0C2BF7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D81CA7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4F7649">
        <w:trPr>
          <w:trHeight w:val="3085"/>
        </w:trPr>
        <w:tc>
          <w:tcPr>
            <w:tcW w:w="339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027A9A" w:rsidRPr="000C2BF7" w:rsidRDefault="00027A9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027A9A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tbl>
            <w:tblPr>
              <w:tblStyle w:val="TableGrid"/>
              <w:tblpPr w:leftFromText="180" w:rightFromText="180" w:tblpX="2972" w:tblpY="40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13"/>
            </w:tblGrid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1134"/>
              </w:trPr>
              <w:tc>
                <w:tcPr>
                  <w:tcW w:w="13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CA23B8">
                  <w:pPr>
                    <w:spacing w:before="60" w:after="60" w:line="260" w:lineRule="exact"/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690D98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CA23B8">
            <w:pPr>
              <w:spacing w:line="240" w:lineRule="auto"/>
              <w:ind w:left="2956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0C2BF7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C2BF7" w:rsidRPr="000C2BF7" w:rsidRDefault="000C2BF7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0C2BF7" w:rsidRPr="00AA22CB" w:rsidRDefault="004F764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AA22CB" w:rsidRPr="003E71A0" w:rsidTr="00D87B9A">
        <w:trPr>
          <w:trHeight w:val="1323"/>
        </w:trPr>
        <w:tc>
          <w:tcPr>
            <w:tcW w:w="339" w:type="dxa"/>
          </w:tcPr>
          <w:p w:rsidR="00EE1BAD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E1BAD" w:rsidRDefault="00EE1BAD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D87B9A" w:rsidRDefault="00D87B9A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  <w:p w:rsidR="00CA23B8" w:rsidRPr="003E71A0" w:rsidRDefault="00CA23B8" w:rsidP="00D87B9A">
            <w:pPr>
              <w:spacing w:line="240" w:lineRule="auto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AA22CB" w:rsidRPr="003E71A0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777A1">
        <w:tc>
          <w:tcPr>
            <w:tcW w:w="339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7032" w:type="dxa"/>
              <w:tblInd w:w="399" w:type="dxa"/>
              <w:tblLayout w:type="fixed"/>
              <w:tblLook w:val="04A0" w:firstRow="1" w:lastRow="0" w:firstColumn="1" w:lastColumn="0" w:noHBand="0" w:noVBand="1"/>
            </w:tblPr>
            <w:tblGrid>
              <w:gridCol w:w="1226"/>
              <w:gridCol w:w="938"/>
              <w:gridCol w:w="505"/>
              <w:gridCol w:w="1952"/>
              <w:gridCol w:w="499"/>
              <w:gridCol w:w="1912"/>
            </w:tblGrid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  <w:tr w:rsidR="00CA23B8" w:rsidTr="00CA23B8">
              <w:trPr>
                <w:trHeight w:val="454"/>
              </w:trPr>
              <w:tc>
                <w:tcPr>
                  <w:tcW w:w="12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  <w:tc>
                <w:tcPr>
                  <w:tcW w:w="19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pStyle w:val="AQANormal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81CA7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D87B9A" w:rsidP="00EF54E6">
      <w:pPr>
        <w:spacing w:line="240" w:lineRule="auto"/>
        <w:rPr>
          <w:rFonts w:ascii="Arial" w:hAnsi="Arial" w:cs="Arial"/>
          <w:sz w:val="22"/>
          <w:szCs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DE13B8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3E71A0">
        <w:trPr>
          <w:trHeight w:val="189"/>
        </w:trPr>
        <w:tc>
          <w:tcPr>
            <w:tcW w:w="339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3E71A0">
        <w:tc>
          <w:tcPr>
            <w:tcW w:w="339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DE13B8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AA22CB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CA23B8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2450" w:type="dxa"/>
              <w:jc w:val="center"/>
              <w:tblInd w:w="2450" w:type="dxa"/>
              <w:tblBorders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50"/>
            </w:tblGrid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  <w:highlight w:val="yellow"/>
                    </w:rPr>
                  </w:pPr>
                </w:p>
              </w:tc>
            </w:tr>
            <w:tr w:rsidR="00CA23B8" w:rsidTr="00CA23B8">
              <w:trPr>
                <w:trHeight w:hRule="exact" w:val="680"/>
                <w:jc w:val="center"/>
              </w:trPr>
              <w:tc>
                <w:tcPr>
                  <w:tcW w:w="2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CA23B8" w:rsidRDefault="00CA23B8" w:rsidP="00B816BC">
                  <w:pPr>
                    <w:rPr>
                      <w:rFonts w:cs="Arial"/>
                    </w:rPr>
                  </w:pPr>
                </w:p>
              </w:tc>
            </w:tr>
          </w:tbl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CA23B8" w:rsidRPr="00027A9A" w:rsidRDefault="00CA23B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DE4DB1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153BF9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D81CA7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AA22CB" w:rsidRDefault="00CA23B8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AC4130" w:rsidRDefault="00AC4130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CA23B8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CA23B8" w:rsidRPr="00027A9A" w:rsidTr="00B816BC">
        <w:tc>
          <w:tcPr>
            <w:tcW w:w="1526" w:type="dxa"/>
            <w:gridSpan w:val="5"/>
            <w:vAlign w:val="center"/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CA23B8" w:rsidRPr="000C2BF7" w:rsidRDefault="00CA23B8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CA23B8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3B8" w:rsidRPr="000C2BF7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CA23B8" w:rsidRPr="00027A9A" w:rsidRDefault="00CA23B8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CA23B8" w:rsidRPr="00AA22CB" w:rsidRDefault="00CA23B8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</w:tr>
    </w:tbl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CA23B8" w:rsidRDefault="00CA2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CA23B8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E36E66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36E66" w:rsidRDefault="00E36E66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CA23B8" w:rsidP="00EF54E6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C</w:t>
      </w: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D81CA7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3E71A0">
        <w:tc>
          <w:tcPr>
            <w:tcW w:w="339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3E71A0">
        <w:tc>
          <w:tcPr>
            <w:tcW w:w="339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4769AA" w:rsidRDefault="004769AA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E36E66" w:rsidP="00DE4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E36E66" w:rsidRDefault="00E36E66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E36E66" w:rsidRPr="00027A9A" w:rsidTr="00B816BC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E36E66" w:rsidRPr="00027A9A" w:rsidTr="00B816BC">
        <w:tc>
          <w:tcPr>
            <w:tcW w:w="1526" w:type="dxa"/>
            <w:gridSpan w:val="5"/>
            <w:vAlign w:val="center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14</w:t>
            </w:r>
          </w:p>
        </w:tc>
        <w:tc>
          <w:tcPr>
            <w:tcW w:w="7654" w:type="dxa"/>
            <w:shd w:val="clear" w:color="auto" w:fill="000000" w:themeFill="text1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E36E66" w:rsidRPr="000C2BF7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E36E66" w:rsidRDefault="00E36E66" w:rsidP="00B816BC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36E66" w:rsidRPr="00027A9A" w:rsidTr="00B816BC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E66" w:rsidRPr="000C2BF7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E36E66" w:rsidRPr="00027A9A" w:rsidRDefault="00E36E66" w:rsidP="00B816BC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E36E66" w:rsidRPr="00AA22CB" w:rsidRDefault="00E36E66" w:rsidP="00B816BC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E36E66">
        <w:rPr>
          <w:rFonts w:ascii="Arial" w:hAnsi="Arial" w:cs="Arial"/>
          <w:sz w:val="16"/>
          <w:szCs w:val="16"/>
        </w:rPr>
        <w:t>8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E36E66">
        <w:rPr>
          <w:rFonts w:ascii="Arial" w:hAnsi="Arial" w:cs="Arial"/>
          <w:sz w:val="16"/>
          <w:szCs w:val="16"/>
        </w:rPr>
        <w:t>6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</w:t>
      </w:r>
      <w:r w:rsidR="00E36E66">
        <w:rPr>
          <w:rFonts w:ascii="Arial" w:hAnsi="Arial" w:cs="Arial"/>
          <w:sz w:val="16"/>
          <w:szCs w:val="16"/>
        </w:rPr>
        <w:t>2018</w:t>
      </w:r>
      <w:r w:rsidRPr="00AB55A1">
        <w:rPr>
          <w:rFonts w:ascii="Arial" w:hAnsi="Arial" w:cs="Arial"/>
          <w:sz w:val="16"/>
          <w:szCs w:val="16"/>
        </w:rPr>
        <w:t xml:space="preserve"> AQA and its licensors. All rights reserved.</w:t>
      </w:r>
    </w:p>
    <w:sectPr w:rsidR="00D57D54" w:rsidRPr="00B8740D" w:rsidSect="00562B3C">
      <w:headerReference w:type="default" r:id="rId16"/>
      <w:footerReference w:type="default" r:id="rId17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6C2" w:rsidRDefault="003B76C2">
      <w:pPr>
        <w:pStyle w:val="AQANumberParagraph"/>
      </w:pPr>
      <w:r>
        <w:separator/>
      </w:r>
    </w:p>
  </w:endnote>
  <w:endnote w:type="continuationSeparator" w:id="0">
    <w:p w:rsidR="003B76C2" w:rsidRDefault="003B76C2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8B" w:rsidRPr="00C3078B" w:rsidRDefault="001B2972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 w:rsidR="00E36E66">
      <w:rPr>
        <w:rFonts w:ascii="Arial" w:hAnsi="Arial" w:cs="Arial"/>
        <w:sz w:val="16"/>
      </w:rPr>
      <w:t>8</w:t>
    </w:r>
    <w:r w:rsidRPr="001B2972">
      <w:rPr>
        <w:rFonts w:ascii="Arial" w:hAnsi="Arial" w:cs="Arial"/>
        <w:sz w:val="16"/>
      </w:rPr>
      <w:t>/E</w:t>
    </w:r>
    <w:r w:rsidR="00885D47">
      <w:rPr>
        <w:rFonts w:ascii="Arial" w:hAnsi="Arial" w:cs="Arial"/>
        <w:sz w:val="16"/>
      </w:rPr>
      <w:t>3</w:t>
    </w:r>
    <w:bookmarkStart w:id="1" w:name="_GoBack"/>
    <w:bookmarkEnd w:id="1"/>
    <w:r>
      <w:rPr>
        <w:rFonts w:ascii="Arial" w:hAnsi="Arial" w:cs="Arial"/>
        <w:sz w:val="16"/>
      </w:rPr>
      <w:tab/>
    </w:r>
    <w:r w:rsidR="00C3078B" w:rsidRPr="00C3078B">
      <w:rPr>
        <w:rFonts w:ascii="AQA Chevin Pro Bold" w:hAnsi="AQA Chevin Pro Bold"/>
        <w:sz w:val="40"/>
      </w:rPr>
      <w:t>751</w:t>
    </w:r>
    <w:r w:rsidR="00822B71">
      <w:rPr>
        <w:rFonts w:ascii="AQA Chevin Pro Bold" w:hAnsi="AQA Chevin Pro Bold"/>
        <w:sz w:val="40"/>
      </w:rPr>
      <w:t>6</w:t>
    </w:r>
    <w:r w:rsidR="00C3078B" w:rsidRPr="00C3078B">
      <w:rPr>
        <w:rFonts w:ascii="AQA Chevin Pro Bold" w:hAnsi="AQA Chevin Pro Bold"/>
        <w:sz w:val="40"/>
      </w:rPr>
      <w:t>/1</w:t>
    </w:r>
    <w:r w:rsidR="002E477E">
      <w:rPr>
        <w:rFonts w:ascii="AQA Chevin Pro Bold" w:hAnsi="AQA Chevin Pro Bold"/>
        <w:sz w:val="40"/>
      </w:rPr>
      <w:t>A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1B2972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3B76C2" w:rsidRPr="004F31B3" w:rsidRDefault="003B76C2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6368D8" w:rsidRPr="004F31B3" w:rsidRDefault="004A5333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1B2972" w:rsidTr="004F31B3">
      <w:trPr>
        <w:trHeight w:val="489"/>
      </w:trPr>
      <w:tc>
        <w:tcPr>
          <w:tcW w:w="361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4F31B3" w:rsidRPr="004F31B3" w:rsidRDefault="004F31B3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1B2972" w:rsidRPr="004F31B3" w:rsidRDefault="001B2972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3B76C2" w:rsidRPr="00822B71" w:rsidRDefault="00822B71" w:rsidP="004911F2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M/Jun17/7516/1A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6C2" w:rsidRDefault="003B76C2">
      <w:pPr>
        <w:pStyle w:val="AQANumberParagraph"/>
      </w:pPr>
      <w:r>
        <w:separator/>
      </w:r>
    </w:p>
  </w:footnote>
  <w:footnote w:type="continuationSeparator" w:id="0">
    <w:p w:rsidR="003B76C2" w:rsidRDefault="003B76C2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6C2" w:rsidRDefault="003B76C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76C2" w:rsidRDefault="003B76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D47" w:rsidRDefault="00885D4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3B76C2" w:rsidRDefault="003B76C2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885D47">
          <w:rPr>
            <w:rFonts w:ascii="Arial" w:hAnsi="Arial" w:cs="Arial"/>
            <w:noProof/>
            <w:sz w:val="22"/>
          </w:rPr>
          <w:t>2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3B76C2" w:rsidRPr="005D5034" w:rsidRDefault="00B11E7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3B76C2" w:rsidRDefault="003B76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3BF9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1C17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07E4"/>
    <w:rsid w:val="004D452A"/>
    <w:rsid w:val="004D64B6"/>
    <w:rsid w:val="004D6FD7"/>
    <w:rsid w:val="004E2264"/>
    <w:rsid w:val="004E4CC5"/>
    <w:rsid w:val="004E7670"/>
    <w:rsid w:val="004F31B3"/>
    <w:rsid w:val="004F7649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30EB"/>
    <w:rsid w:val="007838EE"/>
    <w:rsid w:val="00793515"/>
    <w:rsid w:val="007A252C"/>
    <w:rsid w:val="007A45F3"/>
    <w:rsid w:val="007C45EB"/>
    <w:rsid w:val="007C5B1E"/>
    <w:rsid w:val="007D2128"/>
    <w:rsid w:val="007F1C5C"/>
    <w:rsid w:val="00801C65"/>
    <w:rsid w:val="00822B71"/>
    <w:rsid w:val="00853531"/>
    <w:rsid w:val="00854D3B"/>
    <w:rsid w:val="00857108"/>
    <w:rsid w:val="00857BAC"/>
    <w:rsid w:val="0087595A"/>
    <w:rsid w:val="00875A52"/>
    <w:rsid w:val="00885D47"/>
    <w:rsid w:val="00886242"/>
    <w:rsid w:val="00891F37"/>
    <w:rsid w:val="00892626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D1EA8"/>
    <w:rsid w:val="009D3778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60C3B"/>
    <w:rsid w:val="00A61C71"/>
    <w:rsid w:val="00A62D8D"/>
    <w:rsid w:val="00A66F03"/>
    <w:rsid w:val="00A81D77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23B8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81CA7"/>
    <w:rsid w:val="00D8481C"/>
    <w:rsid w:val="00D87B9A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E4DB1"/>
    <w:rsid w:val="00DF2178"/>
    <w:rsid w:val="00E16000"/>
    <w:rsid w:val="00E36E66"/>
    <w:rsid w:val="00E44CBE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2211C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link w:val="AQANormalChar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  <w:style w:type="character" w:customStyle="1" w:styleId="AQANormalChar">
    <w:name w:val="AQA_Normal Char"/>
    <w:basedOn w:val="DefaultParagraphFont"/>
    <w:link w:val="AQANormal"/>
    <w:locked/>
    <w:rsid w:val="00D87B9A"/>
    <w:rPr>
      <w:rFonts w:ascii="Arial" w:eastAsiaTheme="minorHAnsi" w:hAnsi="Arial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08B48-EA23-4B5E-8928-1518D6BE0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28E1F217.dotm</Template>
  <TotalTime>0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Nicholls, Adrian</cp:lastModifiedBy>
  <cp:revision>2</cp:revision>
  <cp:lastPrinted>2016-01-07T14:31:00Z</cp:lastPrinted>
  <dcterms:created xsi:type="dcterms:W3CDTF">2018-03-16T15:36:00Z</dcterms:created>
  <dcterms:modified xsi:type="dcterms:W3CDTF">2018-03-16T15:36:00Z</dcterms:modified>
</cp:coreProperties>
</file>