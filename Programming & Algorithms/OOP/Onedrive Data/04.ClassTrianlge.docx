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00B0" w:rsidRDefault="004B00B0" w:rsidP="004B0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Triangle</w:t>
      </w:r>
    </w:p>
    <w:p w:rsidR="004B00B0" w:rsidRDefault="004B00B0" w:rsidP="004B0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B00B0" w:rsidRDefault="004B00B0" w:rsidP="004B0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//All attributes are set to Private so that encapsulation can be enforced.</w:t>
      </w:r>
    </w:p>
    <w:p w:rsidR="004B00B0" w:rsidRDefault="004B00B0" w:rsidP="004B0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//e.g. all attributes can only be accessed in pre-defined ways</w:t>
      </w:r>
    </w:p>
    <w:p w:rsidR="004B00B0" w:rsidRDefault="004B00B0" w:rsidP="004B0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width;</w:t>
      </w:r>
    </w:p>
    <w:p w:rsidR="004B00B0" w:rsidRDefault="004B00B0" w:rsidP="004B0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height;</w:t>
      </w:r>
    </w:p>
    <w:p w:rsidR="004B00B0" w:rsidRDefault="004B00B0" w:rsidP="004B0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00B0" w:rsidRDefault="004B00B0" w:rsidP="004B0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//Constructor method ensures each object can only be created if provided</w:t>
      </w:r>
    </w:p>
    <w:p w:rsidR="004B00B0" w:rsidRDefault="004B00B0" w:rsidP="004B0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//with a width and a height</w:t>
      </w:r>
    </w:p>
    <w:p w:rsidR="004B00B0" w:rsidRDefault="004B00B0" w:rsidP="004B0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Triangle(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w,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h)</w:t>
      </w:r>
    </w:p>
    <w:p w:rsidR="004B00B0" w:rsidRDefault="004B00B0" w:rsidP="004B0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B00B0" w:rsidRDefault="004B00B0" w:rsidP="004B0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width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w;</w:t>
      </w:r>
    </w:p>
    <w:p w:rsidR="004B00B0" w:rsidRDefault="004B00B0" w:rsidP="004B0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height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h;</w:t>
      </w:r>
    </w:p>
    <w:p w:rsidR="004B00B0" w:rsidRDefault="004B00B0" w:rsidP="004B0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B00B0" w:rsidRDefault="004B00B0" w:rsidP="004B0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00B0" w:rsidRDefault="004B00B0" w:rsidP="004B0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//Get area is a procedure - there are no parameters as it makes use of the</w:t>
      </w:r>
    </w:p>
    <w:p w:rsidR="004B00B0" w:rsidRDefault="004B00B0" w:rsidP="004B0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//attributes from within the class. It uses attributes from the class e.g.</w:t>
      </w:r>
    </w:p>
    <w:p w:rsidR="004B00B0" w:rsidRDefault="004B00B0" w:rsidP="004B0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//it makes use of encapsulation. The Object exists with all the values it </w:t>
      </w:r>
    </w:p>
    <w:p w:rsidR="004B00B0" w:rsidRDefault="004B00B0" w:rsidP="004B0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//needs when an object is </w:t>
      </w:r>
      <w:r>
        <w:rPr>
          <w:rFonts w:ascii="Consolas" w:hAnsi="Consolas" w:cs="Consolas"/>
          <w:color w:val="008000"/>
          <w:sz w:val="19"/>
          <w:szCs w:val="19"/>
        </w:rPr>
        <w:t>instantiated</w:t>
      </w:r>
      <w:bookmarkStart w:id="0" w:name="_GoBack"/>
      <w:bookmarkEnd w:id="0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4B00B0" w:rsidRDefault="004B00B0" w:rsidP="004B0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B00B0" w:rsidRDefault="004B00B0" w:rsidP="004B0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B00B0" w:rsidRDefault="004B00B0" w:rsidP="004B0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area;</w:t>
      </w:r>
    </w:p>
    <w:p w:rsidR="004B00B0" w:rsidRDefault="004B00B0" w:rsidP="004B0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area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0.5 * width * height;</w:t>
      </w:r>
    </w:p>
    <w:p w:rsidR="004B00B0" w:rsidRDefault="004B00B0" w:rsidP="004B0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area;</w:t>
      </w:r>
    </w:p>
    <w:p w:rsidR="004B00B0" w:rsidRDefault="004B00B0" w:rsidP="004B0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B00B0" w:rsidRDefault="004B00B0" w:rsidP="004B0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00B0" w:rsidRDefault="004B00B0" w:rsidP="004B0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//This is a setter method that allows an outside routine to interact with</w:t>
      </w:r>
    </w:p>
    <w:p w:rsidR="004B00B0" w:rsidRDefault="004B00B0" w:rsidP="004B0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//the objects variables. In this case it allows the outside world to provide</w:t>
      </w:r>
    </w:p>
    <w:p w:rsidR="004B00B0" w:rsidRDefault="004B00B0" w:rsidP="004B0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//a new width (w) and it sets the Objects specific width to the new value.</w:t>
      </w:r>
    </w:p>
    <w:p w:rsidR="004B00B0" w:rsidRDefault="004B00B0" w:rsidP="004B0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//This is enforcing encapsulation due to the fact that I am providing a setter</w:t>
      </w:r>
    </w:p>
    <w:p w:rsidR="004B00B0" w:rsidRDefault="004B00B0" w:rsidP="004B0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//method to allow the private attribute to be changed</w:t>
      </w:r>
    </w:p>
    <w:p w:rsidR="004B00B0" w:rsidRDefault="004B00B0" w:rsidP="004B0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w)</w:t>
      </w:r>
    </w:p>
    <w:p w:rsidR="004B00B0" w:rsidRDefault="004B00B0" w:rsidP="004B0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B00B0" w:rsidRDefault="004B00B0" w:rsidP="004B0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width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w;</w:t>
      </w:r>
    </w:p>
    <w:p w:rsidR="004B00B0" w:rsidRDefault="004B00B0" w:rsidP="004B0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B00B0" w:rsidRDefault="004B00B0" w:rsidP="004B0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00B0" w:rsidRDefault="004B00B0" w:rsidP="004B0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//I don't need any Getter methods because the only function to the user is to</w:t>
      </w:r>
    </w:p>
    <w:p w:rsidR="004B00B0" w:rsidRDefault="004B00B0" w:rsidP="004B0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//return the area of a Triangle. If I wanted the user to be able to query what</w:t>
      </w:r>
    </w:p>
    <w:p w:rsidR="004B00B0" w:rsidRDefault="004B00B0" w:rsidP="004B0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//the height or width was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..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 could create a getter method.</w:t>
      </w:r>
    </w:p>
    <w:p w:rsidR="008E5BA9" w:rsidRDefault="004B00B0" w:rsidP="004B00B0"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sectPr w:rsidR="008E5B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0B0"/>
    <w:rsid w:val="004B00B0"/>
    <w:rsid w:val="008E5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09E054-9734-4470-8828-6CE3C617D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99850CDD</Template>
  <TotalTime>1</TotalTime>
  <Pages>1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Smith</dc:creator>
  <cp:keywords/>
  <dc:description/>
  <cp:lastModifiedBy>Darren Smith</cp:lastModifiedBy>
  <cp:revision>1</cp:revision>
  <dcterms:created xsi:type="dcterms:W3CDTF">2018-09-13T10:59:00Z</dcterms:created>
  <dcterms:modified xsi:type="dcterms:W3CDTF">2018-09-13T11:00:00Z</dcterms:modified>
</cp:coreProperties>
</file>