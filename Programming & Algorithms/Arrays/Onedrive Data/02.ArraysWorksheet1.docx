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0E4" w:rsidRDefault="003C7211">
      <w:pPr>
        <w:rPr>
          <w:sz w:val="56"/>
          <w:szCs w:val="56"/>
        </w:rPr>
      </w:pPr>
      <w:r w:rsidRPr="003C7211">
        <w:rPr>
          <w:sz w:val="56"/>
          <w:szCs w:val="56"/>
        </w:rPr>
        <w:t>Array</w:t>
      </w:r>
      <w:r>
        <w:rPr>
          <w:sz w:val="56"/>
          <w:szCs w:val="56"/>
        </w:rPr>
        <w:t>s</w:t>
      </w:r>
      <w:r w:rsidRPr="003C7211">
        <w:rPr>
          <w:sz w:val="56"/>
          <w:szCs w:val="56"/>
        </w:rPr>
        <w:t xml:space="preserve"> C# - Worksheet one</w:t>
      </w:r>
    </w:p>
    <w:p w:rsidR="003C7211" w:rsidRDefault="003C7211">
      <w:pPr>
        <w:rPr>
          <w:sz w:val="32"/>
          <w:szCs w:val="32"/>
        </w:rPr>
      </w:pPr>
      <w:r>
        <w:rPr>
          <w:sz w:val="32"/>
          <w:szCs w:val="32"/>
        </w:rPr>
        <w:t>Set up an array of people’s names:</w:t>
      </w:r>
    </w:p>
    <w:p w:rsidR="003C7211" w:rsidRDefault="003C7211">
      <w:pPr>
        <w:rPr>
          <w:sz w:val="32"/>
          <w:szCs w:val="32"/>
        </w:rPr>
      </w:pPr>
      <w:r>
        <w:rPr>
          <w:sz w:val="32"/>
          <w:szCs w:val="32"/>
        </w:rPr>
        <w:t xml:space="preserve">String [] </w:t>
      </w:r>
      <w:proofErr w:type="spellStart"/>
      <w:r>
        <w:rPr>
          <w:sz w:val="32"/>
          <w:szCs w:val="32"/>
        </w:rPr>
        <w:t>peopleNames</w:t>
      </w:r>
      <w:proofErr w:type="spellEnd"/>
      <w:r w:rsidR="005E7D69">
        <w:rPr>
          <w:sz w:val="32"/>
          <w:szCs w:val="32"/>
        </w:rPr>
        <w:t xml:space="preserve"> = new string[5]</w:t>
      </w:r>
      <w:bookmarkStart w:id="0" w:name="_GoBack"/>
      <w:bookmarkEnd w:id="0"/>
      <w:r>
        <w:rPr>
          <w:sz w:val="32"/>
          <w:szCs w:val="32"/>
        </w:rPr>
        <w:t>;</w:t>
      </w:r>
    </w:p>
    <w:p w:rsidR="003C7211" w:rsidRDefault="003C7211" w:rsidP="003C72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PeopleNames[0] = “Joe”;</w:t>
      </w:r>
    </w:p>
    <w:p w:rsidR="003C7211" w:rsidRDefault="003C7211" w:rsidP="003C72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PeopleNames[1] = “Jill”;</w:t>
      </w:r>
    </w:p>
    <w:p w:rsidR="003C7211" w:rsidRDefault="002D5EC2" w:rsidP="003C7211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PeopleNames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2] = “Bob</w:t>
      </w:r>
      <w:r w:rsidR="003C7211">
        <w:rPr>
          <w:sz w:val="28"/>
          <w:szCs w:val="28"/>
        </w:rPr>
        <w:t>”;</w:t>
      </w:r>
    </w:p>
    <w:p w:rsidR="003C7211" w:rsidRDefault="002D5EC2" w:rsidP="003C7211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PeopleNames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3] = “Sam</w:t>
      </w:r>
      <w:r w:rsidR="003C7211">
        <w:rPr>
          <w:sz w:val="28"/>
          <w:szCs w:val="28"/>
        </w:rPr>
        <w:t>”;</w:t>
      </w:r>
    </w:p>
    <w:p w:rsidR="003C7211" w:rsidRDefault="002D5EC2" w:rsidP="003C72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PeopleNames[4] = “Fred</w:t>
      </w:r>
      <w:r w:rsidR="003C7211">
        <w:rPr>
          <w:sz w:val="28"/>
          <w:szCs w:val="28"/>
        </w:rPr>
        <w:t>”;</w:t>
      </w:r>
    </w:p>
    <w:p w:rsidR="003C7211" w:rsidRDefault="003C7211">
      <w:pPr>
        <w:rPr>
          <w:sz w:val="28"/>
          <w:szCs w:val="28"/>
        </w:rPr>
      </w:pPr>
    </w:p>
    <w:p w:rsidR="003C7211" w:rsidRPr="00636744" w:rsidRDefault="003C7211">
      <w:pPr>
        <w:rPr>
          <w:b/>
          <w:sz w:val="28"/>
          <w:szCs w:val="28"/>
        </w:rPr>
      </w:pPr>
      <w:r w:rsidRPr="00636744">
        <w:rPr>
          <w:b/>
          <w:sz w:val="28"/>
          <w:szCs w:val="28"/>
        </w:rPr>
        <w:t>Exercise one</w:t>
      </w:r>
    </w:p>
    <w:p w:rsidR="003C7211" w:rsidRDefault="003C7211">
      <w:pPr>
        <w:rPr>
          <w:sz w:val="28"/>
          <w:szCs w:val="28"/>
        </w:rPr>
      </w:pPr>
      <w:r>
        <w:rPr>
          <w:sz w:val="28"/>
          <w:szCs w:val="28"/>
        </w:rPr>
        <w:t>Using a form of selection and a menu system allow the user to select:</w:t>
      </w:r>
    </w:p>
    <w:p w:rsidR="003C7211" w:rsidRDefault="003C7211" w:rsidP="003C72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 the contents of the array</w:t>
      </w:r>
    </w:p>
    <w:p w:rsidR="003C7211" w:rsidRDefault="003C7211" w:rsidP="003C72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 the name of somebody if you type in the position number</w:t>
      </w:r>
    </w:p>
    <w:p w:rsidR="003C7211" w:rsidRDefault="003C7211" w:rsidP="003C72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for a name in the array</w:t>
      </w:r>
    </w:p>
    <w:p w:rsidR="003C7211" w:rsidRDefault="003C7211" w:rsidP="003C7211">
      <w:pPr>
        <w:rPr>
          <w:sz w:val="28"/>
          <w:szCs w:val="28"/>
        </w:rPr>
      </w:pPr>
    </w:p>
    <w:p w:rsidR="003C7211" w:rsidRDefault="003C7211" w:rsidP="003C7211">
      <w:pPr>
        <w:rPr>
          <w:sz w:val="28"/>
          <w:szCs w:val="28"/>
        </w:rPr>
      </w:pPr>
      <w:r>
        <w:rPr>
          <w:sz w:val="28"/>
          <w:szCs w:val="28"/>
        </w:rPr>
        <w:t>Hint:</w:t>
      </w:r>
    </w:p>
    <w:p w:rsidR="003C7211" w:rsidRDefault="003C7211" w:rsidP="003C72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a for loop to loop through every element of the array</w:t>
      </w:r>
    </w:p>
    <w:p w:rsidR="003C7211" w:rsidRDefault="003C7211" w:rsidP="003C72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Allow the user to enter a number into a variable, then output the array at this position</w:t>
      </w:r>
    </w:p>
    <w:p w:rsidR="003C7211" w:rsidRDefault="00636744" w:rsidP="003C72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the users input of a name. Use a for loop to go through each element to see if the name is present</w:t>
      </w:r>
    </w:p>
    <w:p w:rsidR="00636744" w:rsidRDefault="00636744" w:rsidP="00636744">
      <w:pPr>
        <w:rPr>
          <w:sz w:val="28"/>
          <w:szCs w:val="28"/>
        </w:rPr>
      </w:pPr>
    </w:p>
    <w:p w:rsidR="00636744" w:rsidRPr="00636744" w:rsidRDefault="00636744" w:rsidP="00636744">
      <w:pPr>
        <w:rPr>
          <w:b/>
          <w:sz w:val="28"/>
          <w:szCs w:val="28"/>
        </w:rPr>
      </w:pPr>
      <w:r w:rsidRPr="00636744">
        <w:rPr>
          <w:b/>
          <w:sz w:val="28"/>
          <w:szCs w:val="28"/>
        </w:rPr>
        <w:t>Exercise two</w:t>
      </w:r>
    </w:p>
    <w:p w:rsidR="00636744" w:rsidRDefault="00636744" w:rsidP="00636744">
      <w:pPr>
        <w:rPr>
          <w:sz w:val="28"/>
          <w:szCs w:val="28"/>
        </w:rPr>
      </w:pPr>
      <w:r>
        <w:rPr>
          <w:sz w:val="28"/>
          <w:szCs w:val="28"/>
        </w:rPr>
        <w:t>Create a program to accept 10 exam marks from the user into an array, and output:</w:t>
      </w:r>
    </w:p>
    <w:p w:rsidR="00636744" w:rsidRDefault="00636744" w:rsidP="006367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lowest mark</w:t>
      </w:r>
    </w:p>
    <w:p w:rsidR="00636744" w:rsidRDefault="00636744" w:rsidP="006367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highest mark</w:t>
      </w:r>
    </w:p>
    <w:p w:rsidR="00636744" w:rsidRDefault="00636744" w:rsidP="006367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average mark</w:t>
      </w:r>
    </w:p>
    <w:p w:rsidR="00636744" w:rsidRPr="00636744" w:rsidRDefault="00636744" w:rsidP="00636744">
      <w:pPr>
        <w:ind w:left="360"/>
        <w:rPr>
          <w:i/>
          <w:sz w:val="28"/>
          <w:szCs w:val="28"/>
        </w:rPr>
      </w:pPr>
      <w:r w:rsidRPr="00636744">
        <w:rPr>
          <w:b/>
          <w:i/>
          <w:sz w:val="28"/>
          <w:szCs w:val="28"/>
        </w:rPr>
        <w:t>Tip</w:t>
      </w:r>
      <w:r w:rsidRPr="00636744">
        <w:rPr>
          <w:i/>
          <w:sz w:val="28"/>
          <w:szCs w:val="28"/>
        </w:rPr>
        <w:t>: Store the contents of the first array location in a temp variable and then use a for loop. Comparing the numbers each time. If the new number is smaller than the last, then store that in the temp variable, replacing it.</w:t>
      </w:r>
    </w:p>
    <w:sectPr w:rsidR="00636744" w:rsidRPr="00636744" w:rsidSect="006367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2312C"/>
    <w:multiLevelType w:val="hybridMultilevel"/>
    <w:tmpl w:val="3CC477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D4E24"/>
    <w:multiLevelType w:val="hybridMultilevel"/>
    <w:tmpl w:val="D3F297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76DDA"/>
    <w:multiLevelType w:val="hybridMultilevel"/>
    <w:tmpl w:val="F03CB2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11"/>
    <w:rsid w:val="000B5F4D"/>
    <w:rsid w:val="002D5EC2"/>
    <w:rsid w:val="003260E4"/>
    <w:rsid w:val="003C7211"/>
    <w:rsid w:val="005E7D69"/>
    <w:rsid w:val="0063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9433"/>
  <w15:chartTrackingRefBased/>
  <w15:docId w15:val="{2EA0ADB3-9852-4950-9651-46E21559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1DF43AC9</Template>
  <TotalTime>19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bateson</dc:creator>
  <cp:keywords/>
  <dc:description/>
  <cp:lastModifiedBy>David Bateson</cp:lastModifiedBy>
  <cp:revision>3</cp:revision>
  <dcterms:created xsi:type="dcterms:W3CDTF">2017-11-19T17:01:00Z</dcterms:created>
  <dcterms:modified xsi:type="dcterms:W3CDTF">2017-11-20T09:40:00Z</dcterms:modified>
</cp:coreProperties>
</file>