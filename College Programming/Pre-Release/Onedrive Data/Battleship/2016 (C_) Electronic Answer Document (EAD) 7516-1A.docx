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1D47C9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1D47C9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5022251</wp:posOffset>
                      </wp:positionH>
                      <wp:positionV relativeFrom="paragraph">
                        <wp:posOffset>53975</wp:posOffset>
                      </wp:positionV>
                      <wp:extent cx="1501200" cy="6760800"/>
                      <wp:effectExtent l="0" t="0" r="3810" b="25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676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CF1FAF" w:rsidTr="00B11E79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1958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</w:tc>
                                  </w:tr>
                                  <w:tr w:rsidR="00CF1FAF" w:rsidTr="00B11E79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958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  <w:p w:rsidR="00CF1FAF" w:rsidRDefault="00CF1FAF"/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B11E79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938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0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830EB" w:rsidRDefault="007830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45pt;margin-top:4.25pt;width:118.2pt;height:53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CF1FAF" w:rsidTr="00B11E79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1958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</w:tc>
                            </w:tr>
                            <w:tr w:rsidR="00CF1FAF" w:rsidTr="00B11E79">
                              <w:trPr>
                                <w:jc w:val="center"/>
                              </w:trPr>
                              <w:tc>
                                <w:tcPr>
                                  <w:tcW w:w="1958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  <w:p w:rsidR="00CF1FAF" w:rsidRDefault="00CF1FAF"/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B11E79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30EB" w:rsidRDefault="007830E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2E477E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C#</w:t>
                  </w:r>
                  <w:r w:rsidR="001330C4">
                    <w:rPr>
                      <w:b/>
                      <w:sz w:val="24"/>
                    </w:rPr>
                    <w:t xml:space="preserve">  </w:t>
                  </w:r>
                  <w:r w:rsidR="00A849B9">
                    <w:rPr>
                      <w:b/>
                      <w:sz w:val="24"/>
                    </w:rPr>
                    <w:t>(7516/</w:t>
                  </w:r>
                  <w:proofErr w:type="spellStart"/>
                  <w:r w:rsidR="00A849B9">
                    <w:rPr>
                      <w:b/>
                      <w:sz w:val="24"/>
                    </w:rPr>
                    <w:t>1</w:t>
                  </w:r>
                  <w:r>
                    <w:rPr>
                      <w:b/>
                      <w:sz w:val="24"/>
                    </w:rPr>
                    <w:t>A</w:t>
                  </w:r>
                  <w:proofErr w:type="spellEnd"/>
                  <w:r w:rsidR="001330C4">
                    <w:rPr>
                      <w:b/>
                      <w:sz w:val="24"/>
                    </w:rPr>
                    <w:t>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1D47C9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AS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1D47C9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  <w:bookmarkStart w:id="1" w:name="_GoBack"/>
            <w:bookmarkEnd w:id="1"/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6 June 2016</w:t>
      </w:r>
      <w:r>
        <w:tab/>
      </w:r>
      <w:r w:rsidR="00684640">
        <w:t xml:space="preserve">   </w:t>
      </w:r>
      <w:r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Time allowed: 1 hour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This is the Electronic Answer Document (</w:t>
      </w:r>
      <w:proofErr w:type="spellStart"/>
      <w:r w:rsidRPr="00924395">
        <w:rPr>
          <w:rFonts w:ascii="Arial" w:hAnsi="Arial" w:cs="Arial"/>
          <w:sz w:val="21"/>
          <w:szCs w:val="21"/>
        </w:rPr>
        <w:t>EAD</w:t>
      </w:r>
      <w:proofErr w:type="spellEnd"/>
      <w:r w:rsidRPr="00924395">
        <w:rPr>
          <w:rFonts w:ascii="Arial" w:hAnsi="Arial" w:cs="Arial"/>
          <w:sz w:val="21"/>
          <w:szCs w:val="21"/>
        </w:rPr>
        <w:t xml:space="preserve">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 xml:space="preserve">(page 2 onwards) of this </w:t>
      </w:r>
      <w:proofErr w:type="spellStart"/>
      <w:r w:rsidR="000C4DB6">
        <w:rPr>
          <w:rFonts w:ascii="Arial" w:hAnsi="Arial" w:cs="Arial"/>
          <w:sz w:val="21"/>
          <w:szCs w:val="21"/>
        </w:rPr>
        <w:t>EAD</w:t>
      </w:r>
      <w:proofErr w:type="spellEnd"/>
      <w:r w:rsidR="000C4DB6">
        <w:rPr>
          <w:rFonts w:ascii="Arial" w:hAnsi="Arial" w:cs="Arial"/>
          <w:sz w:val="21"/>
          <w:szCs w:val="21"/>
        </w:rPr>
        <w:t>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</w:t>
      </w:r>
      <w:proofErr w:type="spellStart"/>
      <w:r w:rsidRPr="00924395">
        <w:rPr>
          <w:sz w:val="21"/>
          <w:szCs w:val="21"/>
        </w:rPr>
        <w:t>EAD</w:t>
      </w:r>
      <w:proofErr w:type="spellEnd"/>
      <w:r w:rsidRPr="00924395">
        <w:rPr>
          <w:sz w:val="21"/>
          <w:szCs w:val="21"/>
        </w:rPr>
        <w:t xml:space="preserve">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If you experience difficulty inserting screen shots into your </w:t>
      </w:r>
      <w:proofErr w:type="spellStart"/>
      <w:r w:rsidRPr="00924395">
        <w:rPr>
          <w:sz w:val="21"/>
          <w:szCs w:val="21"/>
        </w:rPr>
        <w:t>EAD</w:t>
      </w:r>
      <w:proofErr w:type="spellEnd"/>
      <w:r w:rsidRPr="00924395">
        <w:rPr>
          <w:sz w:val="21"/>
          <w:szCs w:val="21"/>
        </w:rPr>
        <w:t xml:space="preserve">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 xml:space="preserve">attach to the back of the </w:t>
      </w:r>
      <w:proofErr w:type="spellStart"/>
      <w:r w:rsidRPr="00924395">
        <w:rPr>
          <w:sz w:val="21"/>
          <w:szCs w:val="21"/>
        </w:rPr>
        <w:t>EAD</w:t>
      </w:r>
      <w:proofErr w:type="spellEnd"/>
      <w:r w:rsidRPr="00924395">
        <w:rPr>
          <w:sz w:val="21"/>
          <w:szCs w:val="21"/>
        </w:rPr>
        <w:t xml:space="preserve"> with a reference in the correct place in the </w:t>
      </w:r>
      <w:proofErr w:type="spellStart"/>
      <w:r w:rsidRPr="00924395">
        <w:rPr>
          <w:sz w:val="21"/>
          <w:szCs w:val="21"/>
        </w:rPr>
        <w:t>EAD</w:t>
      </w:r>
      <w:proofErr w:type="spellEnd"/>
      <w:r w:rsidRPr="00924395">
        <w:rPr>
          <w:sz w:val="21"/>
          <w:szCs w:val="21"/>
        </w:rPr>
        <w:t xml:space="preserve">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</w:t>
      </w:r>
      <w:proofErr w:type="spellStart"/>
      <w:r w:rsidRPr="00924395">
        <w:rPr>
          <w:sz w:val="21"/>
          <w:szCs w:val="21"/>
        </w:rPr>
        <w:t>EAD</w:t>
      </w:r>
      <w:proofErr w:type="spellEnd"/>
      <w:r w:rsidRPr="00924395">
        <w:rPr>
          <w:sz w:val="21"/>
          <w:szCs w:val="21"/>
        </w:rPr>
        <w:t xml:space="preserve"> on one side only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</w:t>
      </w:r>
      <w:proofErr w:type="spellStart"/>
      <w:r w:rsidRPr="00924395">
        <w:rPr>
          <w:rFonts w:cs="Arial"/>
          <w:sz w:val="21"/>
          <w:szCs w:val="21"/>
        </w:rPr>
        <w:t>EAD</w:t>
      </w:r>
      <w:proofErr w:type="spellEnd"/>
      <w:r w:rsidRPr="00924395">
        <w:rPr>
          <w:rFonts w:cs="Arial"/>
          <w:sz w:val="21"/>
          <w:szCs w:val="21"/>
        </w:rPr>
        <w:t xml:space="preserve">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</w:t>
      </w:r>
      <w:proofErr w:type="spellStart"/>
      <w:r w:rsidRPr="00924395">
        <w:rPr>
          <w:sz w:val="21"/>
          <w:szCs w:val="21"/>
        </w:rPr>
        <w:t>EAD</w:t>
      </w:r>
      <w:proofErr w:type="spellEnd"/>
      <w:r w:rsidRPr="00924395">
        <w:rPr>
          <w:sz w:val="21"/>
          <w:szCs w:val="21"/>
        </w:rPr>
        <w:t xml:space="preserve">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details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screen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 xml:space="preserve">questions.  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F34FA4" w:rsidRPr="00892626" w:rsidRDefault="00F34FA4">
      <w:pPr>
        <w:rPr>
          <w:rFonts w:ascii="Arial" w:hAnsi="Arial" w:cs="Arial"/>
          <w:b/>
          <w:sz w:val="22"/>
        </w:rPr>
      </w:pPr>
    </w:p>
    <w:p w:rsidR="00FE518C" w:rsidRDefault="00FE518C" w:rsidP="00FE518C">
      <w:pPr>
        <w:spacing w:line="240" w:lineRule="auto"/>
        <w:rPr>
          <w:rFonts w:ascii="Arial" w:hAnsi="Arial" w:cs="Arial"/>
          <w:b/>
          <w:sz w:val="28"/>
        </w:rPr>
      </w:pPr>
    </w:p>
    <w:p w:rsidR="00892626" w:rsidRPr="00914346" w:rsidRDefault="00892626" w:rsidP="00FE518C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</w:tcPr>
          <w:p w:rsidR="00027A9A" w:rsidRPr="000C2BF7" w:rsidRDefault="00027A9A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027A9A" w:rsidRPr="000C2BF7" w:rsidRDefault="00027A9A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027A9A" w:rsidRPr="000C2BF7" w:rsidRDefault="00027A9A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027A9A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027A9A" w:rsidRPr="00027A9A" w:rsidRDefault="00027A9A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027A9A" w:rsidRPr="000C2BF7" w:rsidRDefault="000C2BF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027A9A" w:rsidRPr="000C2BF7" w:rsidRDefault="000C2BF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027A9A" w:rsidRPr="000C2BF7" w:rsidRDefault="000C2BF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027A9A" w:rsidRPr="000C2BF7" w:rsidRDefault="000C2BF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027A9A" w:rsidRPr="00027A9A" w:rsidRDefault="00027A9A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</w:tcBorders>
          </w:tcPr>
          <w:p w:rsidR="00027A9A" w:rsidRPr="00027A9A" w:rsidRDefault="00027A9A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0C2BF7" w:rsidRPr="00027A9A" w:rsidRDefault="000C2BF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0C2BF7" w:rsidRPr="00027A9A" w:rsidRDefault="000C2BF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AA22CB"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027A9A" w:rsidRDefault="00027A9A" w:rsidP="00FE518C">
      <w:pPr>
        <w:spacing w:line="240" w:lineRule="auto"/>
        <w:rPr>
          <w:rFonts w:ascii="Arial" w:hAnsi="Arial" w:cs="Arial"/>
          <w:sz w:val="22"/>
        </w:rPr>
      </w:pPr>
    </w:p>
    <w:p w:rsidR="00892626" w:rsidRDefault="00892626" w:rsidP="00FE518C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027A9A" w:rsidTr="00D81CA7">
        <w:trPr>
          <w:trHeight w:val="2021"/>
        </w:trPr>
        <w:tc>
          <w:tcPr>
            <w:tcW w:w="339" w:type="dxa"/>
          </w:tcPr>
          <w:p w:rsidR="00EE1BAD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  <w:p w:rsidR="00EE1BAD" w:rsidRPr="000C2BF7" w:rsidRDefault="00EE1BAD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noWrap/>
            <w:tcFitText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94"/>
            </w:tblGrid>
            <w:tr w:rsidR="00EE1BAD" w:rsidRPr="00AA773F" w:rsidTr="00F15395">
              <w:trPr>
                <w:trHeight w:val="510"/>
                <w:jc w:val="center"/>
              </w:trPr>
              <w:tc>
                <w:tcPr>
                  <w:tcW w:w="2494" w:type="dxa"/>
                  <w:vAlign w:val="center"/>
                </w:tcPr>
                <w:p w:rsidR="00EE1BAD" w:rsidRPr="00AA773F" w:rsidRDefault="00EE1BAD" w:rsidP="00FE518C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EE1BAD" w:rsidRPr="00AA773F" w:rsidTr="00F15395">
              <w:trPr>
                <w:trHeight w:val="510"/>
                <w:jc w:val="center"/>
              </w:trPr>
              <w:tc>
                <w:tcPr>
                  <w:tcW w:w="2494" w:type="dxa"/>
                  <w:vAlign w:val="center"/>
                </w:tcPr>
                <w:p w:rsidR="00EE1BAD" w:rsidRPr="00AA773F" w:rsidRDefault="00EE1BAD" w:rsidP="00FE518C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EE1BAD" w:rsidRPr="00AA773F" w:rsidTr="00F15395">
              <w:trPr>
                <w:trHeight w:val="510"/>
                <w:jc w:val="center"/>
              </w:trPr>
              <w:tc>
                <w:tcPr>
                  <w:tcW w:w="2494" w:type="dxa"/>
                  <w:vAlign w:val="center"/>
                </w:tcPr>
                <w:p w:rsidR="00EE1BAD" w:rsidRPr="00AA773F" w:rsidRDefault="00EE1BAD" w:rsidP="00FE518C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</w:tbl>
          <w:p w:rsidR="00EE1BAD" w:rsidRPr="00027A9A" w:rsidRDefault="00EE1BAD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AA22CB" w:rsidRDefault="00AA22CB" w:rsidP="00FE518C">
      <w:pPr>
        <w:spacing w:line="240" w:lineRule="auto"/>
        <w:rPr>
          <w:rFonts w:ascii="Arial" w:hAnsi="Arial" w:cs="Arial"/>
          <w:sz w:val="22"/>
        </w:rPr>
      </w:pPr>
    </w:p>
    <w:p w:rsidR="00892626" w:rsidRDefault="00892626" w:rsidP="00FE518C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027A9A" w:rsidTr="00D81CA7">
        <w:trPr>
          <w:trHeight w:val="1998"/>
        </w:trPr>
        <w:tc>
          <w:tcPr>
            <w:tcW w:w="339" w:type="dxa"/>
          </w:tcPr>
          <w:p w:rsidR="00E71F1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  <w:p w:rsidR="00E71F17" w:rsidRPr="000C2BF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E71F17" w:rsidRPr="000C2BF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71F17" w:rsidRPr="000C2BF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E71F17" w:rsidRPr="000C2BF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noWrap/>
            <w:tcFitText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572"/>
            </w:tblGrid>
            <w:tr w:rsidR="00E71F17" w:rsidRPr="00AA773F" w:rsidTr="00E71F17">
              <w:trPr>
                <w:trHeight w:val="510"/>
                <w:jc w:val="center"/>
              </w:trPr>
              <w:tc>
                <w:tcPr>
                  <w:tcW w:w="3572" w:type="dxa"/>
                  <w:vAlign w:val="center"/>
                </w:tcPr>
                <w:p w:rsidR="00E71F17" w:rsidRPr="00AA773F" w:rsidRDefault="00E71F17" w:rsidP="00FE518C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E71F17" w:rsidRPr="00AA773F" w:rsidTr="00E71F17">
              <w:trPr>
                <w:trHeight w:val="510"/>
                <w:jc w:val="center"/>
              </w:trPr>
              <w:tc>
                <w:tcPr>
                  <w:tcW w:w="3572" w:type="dxa"/>
                  <w:vAlign w:val="center"/>
                </w:tcPr>
                <w:p w:rsidR="00E71F17" w:rsidRPr="00AA773F" w:rsidRDefault="00E71F17" w:rsidP="00FE518C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E71F17" w:rsidRPr="00AA773F" w:rsidTr="00E71F17">
              <w:trPr>
                <w:trHeight w:val="510"/>
                <w:jc w:val="center"/>
              </w:trPr>
              <w:tc>
                <w:tcPr>
                  <w:tcW w:w="3572" w:type="dxa"/>
                  <w:vAlign w:val="center"/>
                </w:tcPr>
                <w:p w:rsidR="00E71F17" w:rsidRPr="00AA773F" w:rsidRDefault="00E71F17" w:rsidP="00FE518C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</w:tbl>
          <w:p w:rsidR="00E71F17" w:rsidRPr="00027A9A" w:rsidRDefault="00E71F1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E71F17" w:rsidRPr="00027A9A" w:rsidRDefault="00E71F1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AA22CB"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22CB" w:rsidRPr="00892626" w:rsidRDefault="00AA22CB" w:rsidP="00FE518C">
      <w:pPr>
        <w:spacing w:line="240" w:lineRule="auto"/>
        <w:rPr>
          <w:rFonts w:ascii="Arial" w:hAnsi="Arial" w:cs="Arial"/>
          <w:sz w:val="22"/>
        </w:rPr>
      </w:pPr>
    </w:p>
    <w:p w:rsidR="00AA22CB" w:rsidRPr="00892626" w:rsidRDefault="00AA22CB" w:rsidP="00FE518C">
      <w:pPr>
        <w:spacing w:line="240" w:lineRule="auto"/>
        <w:rPr>
          <w:rFonts w:ascii="Arial" w:hAnsi="Arial" w:cs="Arial"/>
          <w:sz w:val="22"/>
        </w:rPr>
      </w:pPr>
    </w:p>
    <w:p w:rsidR="00F15395" w:rsidRPr="00892626" w:rsidRDefault="00F15395" w:rsidP="00FE518C">
      <w:pPr>
        <w:spacing w:line="240" w:lineRule="auto"/>
        <w:rPr>
          <w:rFonts w:ascii="Arial" w:hAnsi="Arial" w:cs="Arial"/>
          <w:sz w:val="22"/>
        </w:rPr>
      </w:pPr>
    </w:p>
    <w:p w:rsidR="00F15395" w:rsidRPr="00892626" w:rsidRDefault="00F15395" w:rsidP="00FE518C">
      <w:pPr>
        <w:spacing w:line="240" w:lineRule="auto"/>
        <w:rPr>
          <w:rFonts w:ascii="Arial" w:hAnsi="Arial" w:cs="Arial"/>
          <w:sz w:val="22"/>
        </w:rPr>
      </w:pPr>
    </w:p>
    <w:p w:rsidR="00F15395" w:rsidRPr="00892626" w:rsidRDefault="00F15395" w:rsidP="00FE518C">
      <w:pPr>
        <w:spacing w:line="240" w:lineRule="auto"/>
        <w:rPr>
          <w:rFonts w:ascii="Arial" w:hAnsi="Arial" w:cs="Arial"/>
          <w:sz w:val="22"/>
        </w:rPr>
      </w:pPr>
    </w:p>
    <w:p w:rsidR="00F15395" w:rsidRDefault="00F15395" w:rsidP="00FE518C">
      <w:pPr>
        <w:spacing w:line="240" w:lineRule="auto"/>
        <w:rPr>
          <w:rFonts w:ascii="Arial" w:hAnsi="Arial" w:cs="Arial"/>
          <w:sz w:val="22"/>
        </w:rPr>
      </w:pPr>
    </w:p>
    <w:p w:rsidR="00AC4130" w:rsidRDefault="00AC4130" w:rsidP="00FE518C">
      <w:pPr>
        <w:spacing w:line="240" w:lineRule="auto"/>
        <w:rPr>
          <w:rFonts w:ascii="Arial" w:hAnsi="Arial" w:cs="Arial"/>
          <w:sz w:val="22"/>
        </w:rPr>
      </w:pPr>
    </w:p>
    <w:p w:rsidR="00FE518C" w:rsidRDefault="00FE518C" w:rsidP="00FE518C">
      <w:pPr>
        <w:spacing w:line="240" w:lineRule="auto"/>
        <w:rPr>
          <w:rFonts w:ascii="Arial" w:hAnsi="Arial" w:cs="Arial"/>
          <w:sz w:val="22"/>
        </w:rPr>
      </w:pPr>
    </w:p>
    <w:p w:rsidR="004F31B3" w:rsidRPr="00892626" w:rsidRDefault="004F31B3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027A9A" w:rsidTr="00196EE2">
        <w:trPr>
          <w:trHeight w:val="4299"/>
        </w:trPr>
        <w:tc>
          <w:tcPr>
            <w:tcW w:w="339" w:type="dxa"/>
          </w:tcPr>
          <w:p w:rsidR="00E71F1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  <w:p w:rsidR="00E71F17" w:rsidRPr="000C2BF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E71F17" w:rsidRPr="000C2BF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0C2BF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0C2BF7" w:rsidRDefault="00E71F17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noWrap/>
            <w:tcFitText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907"/>
              <w:gridCol w:w="794"/>
              <w:gridCol w:w="907"/>
              <w:gridCol w:w="624"/>
              <w:gridCol w:w="624"/>
              <w:gridCol w:w="624"/>
              <w:gridCol w:w="624"/>
            </w:tblGrid>
            <w:tr w:rsidR="00F15395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F15395" w:rsidRPr="00AA773F" w:rsidRDefault="00F15395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F15395" w:rsidRPr="00AA773F" w:rsidRDefault="00F15395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F15395" w:rsidRPr="00AA773F" w:rsidRDefault="00F15395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F15395" w:rsidRPr="00AA773F" w:rsidRDefault="00F15395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F15395" w:rsidRPr="00AA773F" w:rsidRDefault="00F15395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F15395" w:rsidRPr="00AA773F" w:rsidRDefault="00F15395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F15395" w:rsidRPr="00AA773F" w:rsidRDefault="00F15395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F15395" w:rsidRPr="00AA773F" w:rsidRDefault="00F15395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892626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892626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892626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892626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892626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196EE2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196EE2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196EE2" w:rsidRPr="00AA773F" w:rsidRDefault="00196EE2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892626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892626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  <w:tr w:rsidR="00892626" w:rsidRPr="00AA773F" w:rsidTr="00AA773F">
              <w:trPr>
                <w:trHeight w:hRule="exact" w:val="340"/>
                <w:jc w:val="center"/>
              </w:trPr>
              <w:tc>
                <w:tcPr>
                  <w:tcW w:w="198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79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892626" w:rsidRPr="00AA773F" w:rsidRDefault="00892626" w:rsidP="00FE518C">
                  <w:pPr>
                    <w:spacing w:line="240" w:lineRule="auto"/>
                    <w:jc w:val="center"/>
                    <w:rPr>
                      <w:rFonts w:cs="Courier New"/>
                    </w:rPr>
                  </w:pPr>
                </w:p>
              </w:tc>
            </w:tr>
          </w:tbl>
          <w:p w:rsidR="00F15395" w:rsidRPr="00027A9A" w:rsidRDefault="00F153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027A9A" w:rsidRDefault="00E71F17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bottom w:val="single" w:sz="4" w:space="0" w:color="auto"/>
            </w:tcBorders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22CB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22CB" w:rsidRPr="000C2BF7" w:rsidRDefault="00AA22CB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AA22CB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AA22CB" w:rsidRPr="00892626" w:rsidRDefault="00AA22CB" w:rsidP="00FE518C">
      <w:pPr>
        <w:spacing w:line="240" w:lineRule="auto"/>
        <w:rPr>
          <w:rFonts w:ascii="Arial" w:hAnsi="Arial" w:cs="Arial"/>
          <w:sz w:val="22"/>
        </w:rPr>
      </w:pPr>
    </w:p>
    <w:p w:rsidR="003B76C2" w:rsidRDefault="003B76C2" w:rsidP="00FE518C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3B76C2" w:rsidRDefault="003B76C2" w:rsidP="00FE518C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FE518C">
      <w:pPr>
        <w:spacing w:line="240" w:lineRule="auto"/>
        <w:rPr>
          <w:rFonts w:ascii="Arial" w:hAnsi="Arial" w:cs="Arial"/>
          <w:sz w:val="22"/>
        </w:rPr>
      </w:pPr>
    </w:p>
    <w:p w:rsidR="00AC4130" w:rsidRDefault="00AC4130" w:rsidP="00FE518C">
      <w:pPr>
        <w:spacing w:line="240" w:lineRule="auto"/>
        <w:rPr>
          <w:rFonts w:ascii="Arial" w:hAnsi="Arial" w:cs="Arial"/>
          <w:b/>
          <w:sz w:val="22"/>
        </w:rPr>
      </w:pPr>
    </w:p>
    <w:p w:rsidR="003B76C2" w:rsidRPr="00914346" w:rsidRDefault="00892626" w:rsidP="00FE518C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B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3B76C2" w:rsidRPr="00892626" w:rsidRDefault="003B76C2" w:rsidP="00FE518C">
      <w:pPr>
        <w:spacing w:line="240" w:lineRule="auto"/>
        <w:rPr>
          <w:rFonts w:ascii="Arial" w:hAnsi="Arial" w:cs="Arial"/>
          <w:sz w:val="22"/>
        </w:rPr>
      </w:pPr>
    </w:p>
    <w:p w:rsidR="00892626" w:rsidRDefault="00892626" w:rsidP="00FE518C">
      <w:pPr>
        <w:spacing w:line="240" w:lineRule="auto"/>
        <w:rPr>
          <w:rFonts w:ascii="Arial" w:hAnsi="Arial" w:cs="Arial"/>
          <w:sz w:val="22"/>
        </w:rPr>
      </w:pPr>
    </w:p>
    <w:p w:rsidR="00DE13B8" w:rsidRDefault="00DE13B8" w:rsidP="00FE518C">
      <w:pPr>
        <w:spacing w:line="240" w:lineRule="auto"/>
        <w:rPr>
          <w:rFonts w:ascii="Arial" w:hAnsi="Arial" w:cs="Arial"/>
          <w:sz w:val="22"/>
        </w:rPr>
      </w:pPr>
    </w:p>
    <w:p w:rsidR="00DE13B8" w:rsidRDefault="00DE13B8" w:rsidP="00FE518C">
      <w:pPr>
        <w:spacing w:line="240" w:lineRule="auto"/>
        <w:rPr>
          <w:rFonts w:ascii="Arial" w:hAnsi="Arial" w:cs="Arial"/>
          <w:sz w:val="22"/>
        </w:rPr>
      </w:pPr>
    </w:p>
    <w:p w:rsidR="00DE13B8" w:rsidRDefault="00DE13B8" w:rsidP="00FE518C">
      <w:pPr>
        <w:spacing w:line="240" w:lineRule="auto"/>
        <w:rPr>
          <w:rFonts w:ascii="Arial" w:hAnsi="Arial" w:cs="Arial"/>
          <w:sz w:val="22"/>
        </w:rPr>
      </w:pPr>
    </w:p>
    <w:p w:rsidR="00FE518C" w:rsidRDefault="00FE518C" w:rsidP="00FE518C">
      <w:pPr>
        <w:spacing w:line="240" w:lineRule="auto"/>
        <w:rPr>
          <w:rFonts w:ascii="Arial" w:hAnsi="Arial" w:cs="Arial"/>
          <w:sz w:val="22"/>
        </w:rPr>
      </w:pPr>
    </w:p>
    <w:p w:rsidR="00FE518C" w:rsidRDefault="00FE518C" w:rsidP="00FE518C">
      <w:pPr>
        <w:spacing w:line="240" w:lineRule="auto"/>
        <w:rPr>
          <w:rFonts w:ascii="Arial" w:hAnsi="Arial" w:cs="Arial"/>
          <w:sz w:val="22"/>
        </w:rPr>
      </w:pPr>
    </w:p>
    <w:p w:rsidR="00FE518C" w:rsidRDefault="00FE518C" w:rsidP="00FE518C">
      <w:pPr>
        <w:spacing w:line="240" w:lineRule="auto"/>
        <w:rPr>
          <w:rFonts w:ascii="Arial" w:hAnsi="Arial" w:cs="Arial"/>
          <w:sz w:val="22"/>
        </w:rPr>
      </w:pPr>
    </w:p>
    <w:p w:rsidR="00FE518C" w:rsidRDefault="00FE518C" w:rsidP="00FE518C">
      <w:pPr>
        <w:spacing w:line="240" w:lineRule="auto"/>
        <w:rPr>
          <w:rFonts w:ascii="Arial" w:hAnsi="Arial" w:cs="Arial"/>
          <w:sz w:val="22"/>
        </w:rPr>
      </w:pPr>
    </w:p>
    <w:p w:rsidR="004F31B3" w:rsidRPr="00892626" w:rsidRDefault="004F31B3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3B76C2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AC4130" w:rsidRDefault="00AC4130" w:rsidP="00FE518C">
      <w:pPr>
        <w:spacing w:line="240" w:lineRule="auto"/>
      </w:pPr>
    </w:p>
    <w:p w:rsidR="00DE13B8" w:rsidRDefault="00DE13B8" w:rsidP="00FE518C">
      <w:pPr>
        <w:spacing w:line="240" w:lineRule="auto"/>
      </w:pPr>
    </w:p>
    <w:p w:rsidR="00DE13B8" w:rsidRDefault="00DE13B8" w:rsidP="00FE518C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5B4795" w:rsidRPr="00892626" w:rsidRDefault="005B4795" w:rsidP="00FE518C">
      <w:pPr>
        <w:spacing w:line="240" w:lineRule="auto"/>
        <w:rPr>
          <w:rFonts w:ascii="Arial" w:hAnsi="Arial" w:cs="Arial"/>
          <w:sz w:val="22"/>
        </w:rPr>
      </w:pPr>
    </w:p>
    <w:p w:rsidR="00AC4130" w:rsidRDefault="00AC4130" w:rsidP="00FE518C">
      <w:pPr>
        <w:spacing w:line="240" w:lineRule="auto"/>
        <w:rPr>
          <w:rFonts w:ascii="Arial" w:hAnsi="Arial" w:cs="Arial"/>
          <w:b/>
          <w:sz w:val="22"/>
        </w:rPr>
      </w:pPr>
    </w:p>
    <w:p w:rsidR="00DE13B8" w:rsidRDefault="00DE13B8" w:rsidP="00FE518C">
      <w:pPr>
        <w:spacing w:line="240" w:lineRule="auto"/>
        <w:rPr>
          <w:rFonts w:ascii="Arial" w:hAnsi="Arial" w:cs="Arial"/>
          <w:b/>
          <w:sz w:val="22"/>
        </w:rPr>
      </w:pPr>
    </w:p>
    <w:p w:rsidR="005B4795" w:rsidRPr="00914346" w:rsidRDefault="00892626" w:rsidP="00FE518C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C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5B4795" w:rsidRPr="00892626" w:rsidRDefault="005B4795" w:rsidP="00FE518C">
      <w:pPr>
        <w:spacing w:line="240" w:lineRule="auto"/>
        <w:rPr>
          <w:rFonts w:ascii="Arial" w:hAnsi="Arial" w:cs="Arial"/>
          <w:sz w:val="22"/>
        </w:rPr>
      </w:pPr>
    </w:p>
    <w:p w:rsidR="005B4795" w:rsidRDefault="005B4795" w:rsidP="00FE518C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DE13B8" w:rsidRDefault="00DE13B8" w:rsidP="00FE518C">
      <w:pPr>
        <w:spacing w:line="240" w:lineRule="auto"/>
        <w:rPr>
          <w:rFonts w:ascii="Arial" w:hAnsi="Arial" w:cs="Arial"/>
          <w:sz w:val="22"/>
        </w:rPr>
      </w:pPr>
    </w:p>
    <w:p w:rsidR="00DE13B8" w:rsidRDefault="00DE13B8" w:rsidP="00FE518C">
      <w:pPr>
        <w:spacing w:line="240" w:lineRule="auto"/>
        <w:rPr>
          <w:rFonts w:ascii="Arial" w:hAnsi="Arial" w:cs="Arial"/>
          <w:sz w:val="22"/>
        </w:rPr>
      </w:pPr>
    </w:p>
    <w:p w:rsidR="004F31B3" w:rsidRPr="00892626" w:rsidRDefault="004F31B3" w:rsidP="00FE518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FE518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FE518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5B4795" w:rsidP="00FE518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</w:tr>
    </w:tbl>
    <w:p w:rsidR="004D452A" w:rsidRDefault="004D452A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674B17">
        <w:rPr>
          <w:rFonts w:ascii="Arial" w:hAnsi="Arial" w:cs="Arial"/>
          <w:sz w:val="16"/>
          <w:szCs w:val="16"/>
        </w:rPr>
        <w:t>6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AS Computer Science Paper 1 (7516/1)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674B17">
        <w:rPr>
          <w:rFonts w:ascii="Arial" w:hAnsi="Arial" w:cs="Arial"/>
          <w:sz w:val="16"/>
          <w:szCs w:val="16"/>
        </w:rPr>
        <w:t>6</w:t>
      </w:r>
      <w:r w:rsidRPr="00AB55A1">
        <w:rPr>
          <w:rFonts w:ascii="Arial" w:hAnsi="Arial" w:cs="Arial"/>
          <w:sz w:val="16"/>
          <w:szCs w:val="16"/>
        </w:rPr>
        <w:t xml:space="preserve"> AQA and its licensors.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C2" w:rsidRDefault="003B76C2">
      <w:pPr>
        <w:pStyle w:val="AQANumberParagraph"/>
      </w:pPr>
      <w:r>
        <w:separator/>
      </w:r>
    </w:p>
  </w:endnote>
  <w:endnote w:type="continuationSeparator" w:id="0">
    <w:p w:rsidR="003B76C2" w:rsidRDefault="003B76C2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8B" w:rsidRPr="00C3078B" w:rsidRDefault="001B2972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</w:t>
    </w:r>
    <w:proofErr w:type="spellStart"/>
    <w:r w:rsidRPr="001B2972">
      <w:rPr>
        <w:rFonts w:ascii="Arial" w:hAnsi="Arial" w:cs="Arial"/>
        <w:sz w:val="16"/>
      </w:rPr>
      <w:t>Jun16</w:t>
    </w:r>
    <w:proofErr w:type="spellEnd"/>
    <w:r w:rsidRPr="001B2972">
      <w:rPr>
        <w:rFonts w:ascii="Arial" w:hAnsi="Arial" w:cs="Arial"/>
        <w:sz w:val="16"/>
      </w:rPr>
      <w:t>/</w:t>
    </w:r>
    <w:proofErr w:type="spellStart"/>
    <w:r w:rsidRPr="001B2972">
      <w:rPr>
        <w:rFonts w:ascii="Arial" w:hAnsi="Arial" w:cs="Arial"/>
        <w:sz w:val="16"/>
      </w:rPr>
      <w:t>E</w:t>
    </w:r>
    <w:r w:rsidR="000128D2">
      <w:rPr>
        <w:rFonts w:ascii="Arial" w:hAnsi="Arial" w:cs="Arial"/>
        <w:sz w:val="16"/>
      </w:rPr>
      <w:t>7</w:t>
    </w:r>
    <w:proofErr w:type="spellEnd"/>
    <w:r>
      <w:rPr>
        <w:rFonts w:ascii="Arial" w:hAnsi="Arial" w:cs="Arial"/>
        <w:sz w:val="16"/>
      </w:rPr>
      <w:tab/>
    </w:r>
    <w:r w:rsidR="00C3078B" w:rsidRPr="00C3078B">
      <w:rPr>
        <w:rFonts w:ascii="AQA Chevin Pro Bold" w:hAnsi="AQA Chevin Pro Bold"/>
        <w:sz w:val="40"/>
      </w:rPr>
      <w:t>7516/</w:t>
    </w:r>
    <w:proofErr w:type="spellStart"/>
    <w:r w:rsidR="00C3078B" w:rsidRPr="00C3078B">
      <w:rPr>
        <w:rFonts w:ascii="AQA Chevin Pro Bold" w:hAnsi="AQA Chevin Pro Bold"/>
        <w:sz w:val="40"/>
      </w:rPr>
      <w:t>1</w:t>
    </w:r>
    <w:r w:rsidR="002E477E">
      <w:rPr>
        <w:rFonts w:ascii="AQA Chevin Pro Bold" w:hAnsi="AQA Chevin Pro Bold"/>
        <w:sz w:val="40"/>
      </w:rPr>
      <w:t>A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1B2972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3B76C2" w:rsidRPr="004F31B3" w:rsidRDefault="003B76C2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1B2972" w:rsidTr="004F31B3">
      <w:trPr>
        <w:trHeight w:val="489"/>
      </w:trPr>
      <w:tc>
        <w:tcPr>
          <w:tcW w:w="361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4F31B3" w:rsidRPr="004F31B3" w:rsidRDefault="004F31B3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3B76C2" w:rsidRDefault="003B76C2" w:rsidP="004911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C2" w:rsidRDefault="003B76C2">
      <w:pPr>
        <w:pStyle w:val="AQANumberParagraph"/>
      </w:pPr>
      <w:r>
        <w:separator/>
      </w:r>
    </w:p>
  </w:footnote>
  <w:footnote w:type="continuationSeparator" w:id="0">
    <w:p w:rsidR="003B76C2" w:rsidRDefault="003B76C2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C2" w:rsidRDefault="003B76C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6C2" w:rsidRDefault="003B7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3B76C2" w:rsidRDefault="003B76C2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AA773F">
          <w:rPr>
            <w:rFonts w:ascii="Arial" w:hAnsi="Arial" w:cs="Arial"/>
            <w:noProof/>
            <w:sz w:val="22"/>
          </w:rPr>
          <w:t>4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3B76C2" w:rsidRPr="005D5034" w:rsidRDefault="00B11E7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3B76C2" w:rsidRDefault="003B7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83247"/>
    <w:rsid w:val="00391404"/>
    <w:rsid w:val="00394D5C"/>
    <w:rsid w:val="0039561A"/>
    <w:rsid w:val="003B5B89"/>
    <w:rsid w:val="003B76C2"/>
    <w:rsid w:val="003D2A05"/>
    <w:rsid w:val="003D4DAC"/>
    <w:rsid w:val="003E6542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1093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30EB"/>
    <w:rsid w:val="00793515"/>
    <w:rsid w:val="007A252C"/>
    <w:rsid w:val="007A45F3"/>
    <w:rsid w:val="007C45EB"/>
    <w:rsid w:val="007C5B1E"/>
    <w:rsid w:val="007D2128"/>
    <w:rsid w:val="007F1C5C"/>
    <w:rsid w:val="00801C6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C3D88"/>
    <w:rsid w:val="00BE004F"/>
    <w:rsid w:val="00BE4A67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16000"/>
    <w:rsid w:val="00E44CBE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F05182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3D817-03D2-4FEF-9E56-FE5CEA17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C7932FB8.dotm</Template>
  <TotalTime>13</TotalTime>
  <Pages>5</Pages>
  <Words>571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Smyth</cp:lastModifiedBy>
  <cp:revision>4</cp:revision>
  <cp:lastPrinted>2016-01-07T14:31:00Z</cp:lastPrinted>
  <dcterms:created xsi:type="dcterms:W3CDTF">2016-04-22T09:11:00Z</dcterms:created>
  <dcterms:modified xsi:type="dcterms:W3CDTF">2016-04-22T12:29:00Z</dcterms:modified>
</cp:coreProperties>
</file>